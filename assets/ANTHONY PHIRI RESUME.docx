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F9B4F" w14:textId="77777777" w:rsidR="00F228C5" w:rsidRPr="00D0710B" w:rsidRDefault="00F228C5" w:rsidP="00F228C5">
      <w:pPr>
        <w:rPr>
          <w:sz w:val="22"/>
        </w:rPr>
      </w:pPr>
      <w:r w:rsidRPr="00D0710B"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E0FC5AE" wp14:editId="221C180A">
                <wp:simplePos x="0" y="0"/>
                <wp:positionH relativeFrom="page">
                  <wp:posOffset>-9525</wp:posOffset>
                </wp:positionH>
                <wp:positionV relativeFrom="paragraph">
                  <wp:posOffset>-635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44C40" w14:textId="77777777" w:rsidR="00EB1F43" w:rsidRPr="00041A71" w:rsidRDefault="00EB1F43" w:rsidP="00EB1F4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AA200C" w14:textId="77777777" w:rsidR="00EB1F43" w:rsidRDefault="00EB1F43" w:rsidP="00EB1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C5AE" id="Rectangle 1" o:spid="_x0000_s1026" alt="&quot;&quot;" style="position:absolute;margin-left:-.75pt;margin-top:-.0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" fillcolor="#eceae7 [340]" stroked="f" strokeweight="2pt">
                <v:textbox>
                  <w:txbxContent>
                    <w:p w14:paraId="78344C40" w14:textId="77777777" w:rsidR="00EB1F43" w:rsidRPr="00041A71" w:rsidRDefault="00EB1F43" w:rsidP="00EB1F4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5AA200C" w14:textId="77777777" w:rsidR="00EB1F43" w:rsidRDefault="00EB1F43" w:rsidP="00EB1F43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16C78850" w14:textId="7FC8E32A" w:rsidR="003A4954" w:rsidRPr="00D0710B" w:rsidRDefault="004C54F1" w:rsidP="00220940">
      <w:pPr>
        <w:pStyle w:val="Title"/>
        <w:rPr>
          <w:rFonts w:asciiTheme="minorHAnsi" w:hAnsiTheme="minorHAnsi"/>
          <w:sz w:val="22"/>
          <w:szCs w:val="22"/>
        </w:rPr>
      </w:pPr>
      <w:r w:rsidRPr="00D0710B">
        <w:rPr>
          <w:rFonts w:asciiTheme="minorHAnsi" w:hAnsiTheme="minorHAnsi"/>
          <w:sz w:val="22"/>
          <w:szCs w:val="22"/>
        </w:rPr>
        <w:t>ANTHONY PHIRI</w:t>
      </w:r>
    </w:p>
    <w:p w14:paraId="7FC51DEE" w14:textId="77777777" w:rsidR="006E6662" w:rsidRPr="00D0710B" w:rsidRDefault="006E6662" w:rsidP="006E6662">
      <w:pPr>
        <w:rPr>
          <w:sz w:val="22"/>
        </w:rPr>
      </w:pPr>
    </w:p>
    <w:tbl>
      <w:tblPr>
        <w:tblpPr w:leftFromText="180" w:rightFromText="180" w:vertAnchor="text" w:tblpY="1"/>
        <w:tblOverlap w:val="never"/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:rsidRPr="00D0710B" w14:paraId="2F767B81" w14:textId="77777777" w:rsidTr="004B7B77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81A2E7E" w14:textId="43C6A76E" w:rsidR="007B1EF3" w:rsidRPr="00D0710B" w:rsidRDefault="005E7EC6" w:rsidP="004B7B77">
            <w:pPr>
              <w:pStyle w:val="Heading1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0710B">
              <w:rPr>
                <w:rFonts w:asciiTheme="minorHAnsi" w:hAnsiTheme="minorHAnsi"/>
                <w:sz w:val="22"/>
                <w:szCs w:val="22"/>
              </w:rPr>
              <w:t>+265</w:t>
            </w:r>
            <w:r w:rsidR="00115E3E" w:rsidRPr="00D0710B">
              <w:rPr>
                <w:rFonts w:asciiTheme="minorHAnsi" w:hAnsiTheme="minorHAnsi"/>
                <w:sz w:val="22"/>
                <w:szCs w:val="22"/>
              </w:rPr>
              <w:t>998273516/+265883621841</w:t>
            </w:r>
            <w:r w:rsidR="00D56FFC" w:rsidRPr="00D0710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B1EF3" w:rsidRPr="00D0710B">
              <w:rPr>
                <w:rFonts w:asciiTheme="minorHAnsi" w:hAnsiTheme="minorHAnsi"/>
                <w:sz w:val="22"/>
                <w:szCs w:val="22"/>
              </w:rPr>
              <w:t>|</w:t>
            </w:r>
            <w:r w:rsidRPr="00D0710B">
              <w:rPr>
                <w:rFonts w:asciiTheme="minorHAnsi" w:hAnsiTheme="minorHAnsi"/>
                <w:sz w:val="22"/>
                <w:szCs w:val="22"/>
              </w:rPr>
              <w:t>anthonyphiri3</w:t>
            </w:r>
            <w:r w:rsidR="00AB4E88" w:rsidRPr="00D0710B">
              <w:rPr>
                <w:rFonts w:asciiTheme="minorHAnsi" w:hAnsiTheme="minorHAnsi"/>
                <w:sz w:val="22"/>
                <w:szCs w:val="22"/>
              </w:rPr>
              <w:t>116</w:t>
            </w:r>
            <w:r w:rsidRPr="00D0710B">
              <w:rPr>
                <w:rFonts w:asciiTheme="minorHAnsi" w:hAnsiTheme="minorHAnsi"/>
                <w:sz w:val="22"/>
                <w:szCs w:val="22"/>
              </w:rPr>
              <w:t>@gmail.com</w:t>
            </w:r>
            <w:r w:rsidR="00C76870" w:rsidRPr="00D0710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B1EF3" w:rsidRPr="00D0710B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="00115E3E" w:rsidRPr="00D0710B">
              <w:rPr>
                <w:rFonts w:asciiTheme="minorHAnsi" w:hAnsiTheme="minorHAnsi"/>
                <w:sz w:val="22"/>
                <w:szCs w:val="22"/>
              </w:rPr>
              <w:t xml:space="preserve">male </w:t>
            </w:r>
            <w:r w:rsidR="00246C79" w:rsidRPr="00D0710B">
              <w:rPr>
                <w:rFonts w:asciiTheme="minorHAnsi" w:hAnsiTheme="minorHAnsi"/>
                <w:sz w:val="22"/>
                <w:szCs w:val="22"/>
              </w:rPr>
              <w:t>| 25 years old</w:t>
            </w:r>
            <w:r w:rsidR="006D6974" w:rsidRPr="00D0710B">
              <w:rPr>
                <w:rFonts w:asciiTheme="minorHAnsi" w:hAnsiTheme="minorHAnsi"/>
                <w:sz w:val="22"/>
                <w:szCs w:val="22"/>
              </w:rPr>
              <w:t>| LILONGWE</w:t>
            </w:r>
          </w:p>
        </w:tc>
      </w:tr>
      <w:tr w:rsidR="007B1EF3" w:rsidRPr="00D0710B" w14:paraId="2CCF2774" w14:textId="77777777" w:rsidTr="004B7B77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6F6CD4A2" w14:textId="77777777" w:rsidR="007B1EF3" w:rsidRPr="00D0710B" w:rsidRDefault="007B1EF3" w:rsidP="004B7B77">
            <w:pPr>
              <w:rPr>
                <w:sz w:val="22"/>
              </w:rPr>
            </w:pPr>
          </w:p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3D2643B6" w14:textId="77777777" w:rsidR="007B1EF3" w:rsidRPr="00D0710B" w:rsidRDefault="007B1EF3" w:rsidP="004B7B77">
            <w:pPr>
              <w:rPr>
                <w:sz w:val="22"/>
              </w:rPr>
            </w:pPr>
          </w:p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00007683" w14:textId="77777777" w:rsidR="007B1EF3" w:rsidRPr="00D0710B" w:rsidRDefault="007B1EF3" w:rsidP="004B7B77">
            <w:pPr>
              <w:rPr>
                <w:sz w:val="22"/>
              </w:rPr>
            </w:pPr>
          </w:p>
        </w:tc>
      </w:tr>
      <w:tr w:rsidR="00E74131" w:rsidRPr="00D0710B" w14:paraId="54E28C43" w14:textId="77777777" w:rsidTr="00F44B85">
        <w:trPr>
          <w:trHeight w:val="142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22958E6" w14:textId="3CE2F33A" w:rsidR="00E74131" w:rsidRPr="00D0710B" w:rsidRDefault="000571C0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Profile</w:t>
            </w:r>
          </w:p>
        </w:tc>
        <w:tc>
          <w:tcPr>
            <w:tcW w:w="720" w:type="dxa"/>
          </w:tcPr>
          <w:p w14:paraId="274422F5" w14:textId="77777777" w:rsidR="00E74131" w:rsidRPr="00D0710B" w:rsidRDefault="00E74131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jc w:val="both"/>
              <w:rPr>
                <w:sz w:val="22"/>
              </w:rPr>
            </w:pPr>
          </w:p>
        </w:tc>
        <w:tc>
          <w:tcPr>
            <w:tcW w:w="6920" w:type="dxa"/>
          </w:tcPr>
          <w:p w14:paraId="1E44C020" w14:textId="77777777" w:rsidR="00080023" w:rsidRDefault="00080023" w:rsidP="00E770BC">
            <w:pPr>
              <w:jc w:val="both"/>
              <w:rPr>
                <w:sz w:val="22"/>
              </w:rPr>
            </w:pPr>
            <w:r w:rsidRPr="00080023">
              <w:rPr>
                <w:sz w:val="22"/>
              </w:rPr>
              <w:t>Dynamic and motivated recent graduate with a Bachelor’s degree in Business Information Technology from Malawi University of Science and Technology. Seeking a challenging internship opportunity as a Developer Intern to apply and further develop skills in web and mobile development, with a passion for driving social impact through technology.</w:t>
            </w:r>
          </w:p>
          <w:p w14:paraId="7BFDDBB4" w14:textId="3F0E2F98" w:rsidR="00E770BC" w:rsidRPr="00D0710B" w:rsidRDefault="00D75AF9" w:rsidP="00E770BC">
            <w:pPr>
              <w:jc w:val="both"/>
              <w:rPr>
                <w:sz w:val="22"/>
              </w:rPr>
            </w:pPr>
            <w:r w:rsidRPr="00D75AF9">
              <w:rPr>
                <w:sz w:val="22"/>
              </w:rPr>
              <w:t>.</w:t>
            </w:r>
          </w:p>
        </w:tc>
      </w:tr>
      <w:tr w:rsidR="00E74131" w:rsidRPr="00D0710B" w14:paraId="76C303AD" w14:textId="77777777" w:rsidTr="00E514B1">
        <w:trPr>
          <w:trHeight w:val="96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97FE8F9" w14:textId="7D86B130" w:rsidR="00E74131" w:rsidRPr="00D0710B" w:rsidRDefault="00E74131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bookmarkStart w:id="0" w:name="_Hlk156899837"/>
            <w:r w:rsidRPr="00D0710B">
              <w:rPr>
                <w:rFonts w:asciiTheme="minorHAnsi" w:hAnsiTheme="minorHAnsi"/>
                <w:sz w:val="22"/>
                <w:szCs w:val="22"/>
              </w:rPr>
              <w:t>Education</w:t>
            </w:r>
            <w:bookmarkEnd w:id="0"/>
          </w:p>
        </w:tc>
        <w:tc>
          <w:tcPr>
            <w:tcW w:w="720" w:type="dxa"/>
          </w:tcPr>
          <w:p w14:paraId="4B19652F" w14:textId="77777777" w:rsidR="00E74131" w:rsidRPr="00BD15D4" w:rsidRDefault="00E74131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7D782019" w14:textId="531C4E18" w:rsidR="00E74131" w:rsidRPr="00BD15D4" w:rsidRDefault="00E74131" w:rsidP="00E74131">
            <w:pPr>
              <w:rPr>
                <w:sz w:val="22"/>
              </w:rPr>
            </w:pPr>
            <w:r w:rsidRPr="00BD15D4">
              <w:rPr>
                <w:sz w:val="22"/>
              </w:rPr>
              <w:t xml:space="preserve">Bachelor’s Degree in Business Information Technology </w:t>
            </w:r>
          </w:p>
          <w:p w14:paraId="30C512CE" w14:textId="77777777" w:rsidR="00E74131" w:rsidRPr="00BD15D4" w:rsidRDefault="00B1479F" w:rsidP="00E74131">
            <w:pPr>
              <w:rPr>
                <w:sz w:val="22"/>
              </w:rPr>
            </w:pPr>
            <w:r w:rsidRPr="00BD15D4">
              <w:rPr>
                <w:sz w:val="22"/>
              </w:rPr>
              <w:t xml:space="preserve">Malawi University of science and Technology </w:t>
            </w:r>
            <w:r w:rsidR="00505C6C" w:rsidRPr="00BD15D4">
              <w:rPr>
                <w:sz w:val="22"/>
              </w:rPr>
              <w:t>[</w:t>
            </w:r>
            <w:r w:rsidR="0049104E" w:rsidRPr="00BD15D4">
              <w:rPr>
                <w:sz w:val="22"/>
              </w:rPr>
              <w:t>2018 -</w:t>
            </w:r>
            <w:r w:rsidR="00505C6C" w:rsidRPr="00BD15D4">
              <w:rPr>
                <w:sz w:val="22"/>
              </w:rPr>
              <w:t>2023]</w:t>
            </w:r>
          </w:p>
          <w:p w14:paraId="139090CB" w14:textId="35B1A674" w:rsidR="00BD15D4" w:rsidRPr="00BD15D4" w:rsidRDefault="00BD15D4" w:rsidP="00E74131">
            <w:pPr>
              <w:rPr>
                <w:sz w:val="22"/>
              </w:rPr>
            </w:pPr>
          </w:p>
          <w:p w14:paraId="3613915E" w14:textId="77777777" w:rsidR="003D0245" w:rsidRPr="00BD15D4" w:rsidRDefault="003D0245" w:rsidP="00E74131">
            <w:pPr>
              <w:rPr>
                <w:sz w:val="22"/>
              </w:rPr>
            </w:pPr>
          </w:p>
          <w:p w14:paraId="284B95EA" w14:textId="6E52AFBB" w:rsidR="003D0245" w:rsidRPr="00BD15D4" w:rsidRDefault="003D0245" w:rsidP="00E74131">
            <w:pPr>
              <w:rPr>
                <w:sz w:val="22"/>
              </w:rPr>
            </w:pPr>
          </w:p>
        </w:tc>
      </w:tr>
      <w:tr w:rsidR="009801BC" w:rsidRPr="00D0710B" w14:paraId="19511383" w14:textId="77777777" w:rsidTr="00E514B1">
        <w:trPr>
          <w:trHeight w:val="96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AA8DD5D" w14:textId="11551F7F" w:rsidR="009801BC" w:rsidRPr="00D0710B" w:rsidRDefault="000232DE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Skills</w:t>
            </w:r>
          </w:p>
        </w:tc>
        <w:tc>
          <w:tcPr>
            <w:tcW w:w="720" w:type="dxa"/>
          </w:tcPr>
          <w:p w14:paraId="2B4109B6" w14:textId="77777777" w:rsidR="009801BC" w:rsidRPr="00505C6C" w:rsidRDefault="009801BC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b/>
                <w:bCs/>
                <w:sz w:val="22"/>
              </w:rPr>
            </w:pPr>
          </w:p>
        </w:tc>
        <w:tc>
          <w:tcPr>
            <w:tcW w:w="6920" w:type="dxa"/>
          </w:tcPr>
          <w:p w14:paraId="1606DDBE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Proficient in programming languages: PHP, JavaScript, HTML, CSS</w:t>
            </w:r>
          </w:p>
          <w:p w14:paraId="20758A2E" w14:textId="600B44FE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Experienced with React</w:t>
            </w:r>
            <w:r w:rsidRPr="00C55585">
              <w:rPr>
                <w:sz w:val="22"/>
              </w:rPr>
              <w:t xml:space="preserve"> web framework</w:t>
            </w:r>
          </w:p>
          <w:p w14:paraId="5842DD7A" w14:textId="7232BB6A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 xml:space="preserve">Familiar </w:t>
            </w:r>
            <w:r w:rsidRPr="00C55585">
              <w:rPr>
                <w:sz w:val="22"/>
              </w:rPr>
              <w:t>with Node.js Server-side framework</w:t>
            </w:r>
          </w:p>
          <w:p w14:paraId="18377833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Knowledgeable about web standards, protocols, and best practices</w:t>
            </w:r>
          </w:p>
          <w:p w14:paraId="230AFF11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Strong problem-solving skills and attention to detail</w:t>
            </w:r>
          </w:p>
          <w:p w14:paraId="77E7EE0A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Excellent communication and teamwork abilities</w:t>
            </w:r>
          </w:p>
          <w:p w14:paraId="17A3DEAF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Skilled in system design and architecture</w:t>
            </w:r>
          </w:p>
          <w:p w14:paraId="04A2AC88" w14:textId="282C598E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Knowledgeable about</w:t>
            </w:r>
            <w:r w:rsidRPr="00C55585">
              <w:rPr>
                <w:sz w:val="22"/>
              </w:rPr>
              <w:t xml:space="preserve"> cloud platforms: AWS, Azure, Google Cloud</w:t>
            </w:r>
          </w:p>
          <w:p w14:paraId="6FC17F6C" w14:textId="554CA96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Experienced with both SQL and NoSQL database system</w:t>
            </w:r>
          </w:p>
          <w:p w14:paraId="6D423DE7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Understanding of agile development methodologies</w:t>
            </w:r>
          </w:p>
          <w:p w14:paraId="214DC7DF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Familiarity with version control systems: Git</w:t>
            </w:r>
          </w:p>
          <w:p w14:paraId="3FF980B7" w14:textId="77777777" w:rsidR="00C55585" w:rsidRPr="00C55585" w:rsidRDefault="00C55585" w:rsidP="00C55585">
            <w:pPr>
              <w:numPr>
                <w:ilvl w:val="0"/>
                <w:numId w:val="41"/>
              </w:numPr>
              <w:rPr>
                <w:sz w:val="22"/>
              </w:rPr>
            </w:pPr>
            <w:r w:rsidRPr="00C55585">
              <w:rPr>
                <w:sz w:val="22"/>
              </w:rPr>
              <w:t>Proficiency in design tools such as Figma</w:t>
            </w:r>
          </w:p>
          <w:p w14:paraId="791E452F" w14:textId="3617C6B1" w:rsidR="00080023" w:rsidRPr="00505C6C" w:rsidRDefault="00080023" w:rsidP="00C55585">
            <w:pPr>
              <w:ind w:left="720"/>
              <w:rPr>
                <w:b/>
                <w:bCs/>
                <w:sz w:val="22"/>
              </w:rPr>
            </w:pPr>
          </w:p>
        </w:tc>
      </w:tr>
      <w:tr w:rsidR="00E74131" w:rsidRPr="00D0710B" w14:paraId="6C13F7A2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A46D824" w14:textId="14317F62" w:rsidR="00E74131" w:rsidRPr="00D0710B" w:rsidRDefault="00C55585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Projects</w:t>
            </w:r>
          </w:p>
        </w:tc>
        <w:tc>
          <w:tcPr>
            <w:tcW w:w="720" w:type="dxa"/>
          </w:tcPr>
          <w:p w14:paraId="2ADEA6BC" w14:textId="77777777" w:rsidR="00E74131" w:rsidRPr="00C55585" w:rsidRDefault="00E74131" w:rsidP="00C55585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7C8AB424" w14:textId="77777777" w:rsidR="00080023" w:rsidRPr="00C55585" w:rsidRDefault="00080023" w:rsidP="00C55585">
            <w:pPr>
              <w:rPr>
                <w:b/>
                <w:bCs/>
                <w:sz w:val="22"/>
              </w:rPr>
            </w:pPr>
            <w:r w:rsidRPr="00C55585">
              <w:rPr>
                <w:b/>
                <w:bCs/>
                <w:sz w:val="22"/>
              </w:rPr>
              <w:t>Website Portfolio</w:t>
            </w:r>
          </w:p>
          <w:p w14:paraId="702DC0F6" w14:textId="71F4AC56" w:rsidR="00080023" w:rsidRDefault="00080023" w:rsidP="00227EB6">
            <w:pPr>
              <w:rPr>
                <w:sz w:val="22"/>
              </w:rPr>
            </w:pPr>
            <w:r w:rsidRPr="00227EB6">
              <w:rPr>
                <w:sz w:val="22"/>
              </w:rPr>
              <w:t xml:space="preserve">Developed a personal portfolio website using </w:t>
            </w:r>
            <w:r w:rsidR="00C55585">
              <w:rPr>
                <w:sz w:val="22"/>
              </w:rPr>
              <w:t>JavaScript</w:t>
            </w:r>
            <w:r w:rsidRPr="00227EB6">
              <w:rPr>
                <w:sz w:val="22"/>
              </w:rPr>
              <w:t>.</w:t>
            </w:r>
            <w:r w:rsidR="00C55585">
              <w:rPr>
                <w:sz w:val="22"/>
              </w:rPr>
              <w:t xml:space="preserve"> </w:t>
            </w:r>
            <w:r w:rsidR="009A68BA">
              <w:rPr>
                <w:sz w:val="22"/>
              </w:rPr>
              <w:t xml:space="preserve">You can check it out and you can also find some projects I have </w:t>
            </w:r>
            <w:r w:rsidR="00192A26">
              <w:rPr>
                <w:sz w:val="22"/>
              </w:rPr>
              <w:t>done. Here</w:t>
            </w:r>
            <w:r w:rsidR="00C55585">
              <w:rPr>
                <w:sz w:val="22"/>
              </w:rPr>
              <w:t xml:space="preserve"> is the link: </w:t>
            </w:r>
          </w:p>
          <w:p w14:paraId="61886581" w14:textId="77777777" w:rsidR="00C55585" w:rsidRPr="00227EB6" w:rsidRDefault="00C55585" w:rsidP="00227EB6">
            <w:pPr>
              <w:rPr>
                <w:sz w:val="22"/>
              </w:rPr>
            </w:pPr>
          </w:p>
          <w:p w14:paraId="7F331AB4" w14:textId="77777777" w:rsidR="00C55585" w:rsidRDefault="00C55585" w:rsidP="00C55585">
            <w:pPr>
              <w:rPr>
                <w:b/>
                <w:bCs/>
                <w:sz w:val="22"/>
              </w:rPr>
            </w:pPr>
          </w:p>
          <w:p w14:paraId="26508F2F" w14:textId="7948F6DB" w:rsidR="00080023" w:rsidRPr="00C55585" w:rsidRDefault="00080023" w:rsidP="00C55585">
            <w:pPr>
              <w:rPr>
                <w:b/>
                <w:bCs/>
                <w:sz w:val="22"/>
              </w:rPr>
            </w:pPr>
            <w:proofErr w:type="spellStart"/>
            <w:r w:rsidRPr="00C55585">
              <w:rPr>
                <w:b/>
                <w:bCs/>
                <w:sz w:val="22"/>
              </w:rPr>
              <w:t>Mzati</w:t>
            </w:r>
            <w:proofErr w:type="spellEnd"/>
            <w:r w:rsidRPr="00C55585">
              <w:rPr>
                <w:b/>
                <w:bCs/>
                <w:sz w:val="22"/>
              </w:rPr>
              <w:t xml:space="preserve"> - House Rental Searching Platform</w:t>
            </w:r>
          </w:p>
          <w:p w14:paraId="3A62B4C4" w14:textId="22BB52CF" w:rsidR="00192A26" w:rsidRDefault="00080023" w:rsidP="00C55585">
            <w:pPr>
              <w:rPr>
                <w:sz w:val="22"/>
              </w:rPr>
            </w:pPr>
            <w:r w:rsidRPr="00C55585">
              <w:rPr>
                <w:sz w:val="22"/>
              </w:rPr>
              <w:t xml:space="preserve">Developed a </w:t>
            </w:r>
            <w:r w:rsidR="00C55585">
              <w:rPr>
                <w:sz w:val="22"/>
              </w:rPr>
              <w:t xml:space="preserve">web-based </w:t>
            </w:r>
            <w:r w:rsidRPr="00C55585">
              <w:rPr>
                <w:sz w:val="22"/>
              </w:rPr>
              <w:t>platform for house rentals as a final year project, utilizing HTML, CSS, PHP</w:t>
            </w:r>
            <w:r w:rsidR="00C55585" w:rsidRPr="00C55585">
              <w:rPr>
                <w:sz w:val="22"/>
              </w:rPr>
              <w:t xml:space="preserve"> &amp;</w:t>
            </w:r>
            <w:r w:rsidRPr="00C55585">
              <w:rPr>
                <w:sz w:val="22"/>
              </w:rPr>
              <w:t xml:space="preserve"> </w:t>
            </w:r>
            <w:r w:rsidR="00C55585" w:rsidRPr="00C55585">
              <w:rPr>
                <w:sz w:val="22"/>
              </w:rPr>
              <w:t>My</w:t>
            </w:r>
            <w:r w:rsidRPr="00C55585">
              <w:rPr>
                <w:sz w:val="22"/>
              </w:rPr>
              <w:t>SQL.</w:t>
            </w:r>
            <w:r w:rsidR="009A68BA">
              <w:rPr>
                <w:sz w:val="22"/>
              </w:rPr>
              <w:t xml:space="preserve"> Here is the link of video showcasing my project:</w:t>
            </w:r>
            <w:r w:rsidR="009A68BA">
              <w:t xml:space="preserve"> </w:t>
            </w:r>
            <w:hyperlink r:id="rId10" w:history="1">
              <w:r w:rsidR="009A68BA" w:rsidRPr="00D956DD">
                <w:rPr>
                  <w:rStyle w:val="Hyperlink"/>
                  <w:sz w:val="22"/>
                </w:rPr>
                <w:t>https://drive.google.com/drive/folders/1H-3kwkUz9NXOEvCGvBH6s5v8sdvs2Ti0?usp=sharing</w:t>
              </w:r>
            </w:hyperlink>
          </w:p>
          <w:p w14:paraId="36A550A2" w14:textId="77777777" w:rsidR="00192A26" w:rsidRDefault="00192A26" w:rsidP="00C55585">
            <w:pPr>
              <w:rPr>
                <w:sz w:val="22"/>
              </w:rPr>
            </w:pPr>
          </w:p>
          <w:p w14:paraId="401EE217" w14:textId="46786E90" w:rsidR="00192A26" w:rsidRDefault="00192A26" w:rsidP="00C55585">
            <w:pPr>
              <w:rPr>
                <w:sz w:val="22"/>
              </w:rPr>
            </w:pPr>
          </w:p>
          <w:p w14:paraId="32BD45C0" w14:textId="77777777" w:rsidR="00C55585" w:rsidRDefault="00C55585" w:rsidP="00C55585">
            <w:pPr>
              <w:rPr>
                <w:sz w:val="22"/>
              </w:rPr>
            </w:pPr>
          </w:p>
          <w:p w14:paraId="316BC4EE" w14:textId="6D1C1A05" w:rsidR="00C55585" w:rsidRDefault="00C55585" w:rsidP="00C55585">
            <w:pPr>
              <w:rPr>
                <w:b/>
                <w:bCs/>
                <w:sz w:val="22"/>
              </w:rPr>
            </w:pPr>
            <w:proofErr w:type="spellStart"/>
            <w:r w:rsidRPr="00C55585">
              <w:rPr>
                <w:b/>
                <w:bCs/>
                <w:sz w:val="22"/>
              </w:rPr>
              <w:t>Icegate</w:t>
            </w:r>
            <w:proofErr w:type="spellEnd"/>
            <w:r w:rsidRPr="00C55585">
              <w:rPr>
                <w:b/>
                <w:bCs/>
                <w:sz w:val="22"/>
              </w:rPr>
              <w:t xml:space="preserve"> Fashion Plus </w:t>
            </w:r>
          </w:p>
          <w:p w14:paraId="1B010D5A" w14:textId="6BB994D0" w:rsidR="00192A26" w:rsidRDefault="00C55585" w:rsidP="00080023">
            <w:pPr>
              <w:rPr>
                <w:sz w:val="22"/>
              </w:rPr>
            </w:pPr>
            <w:r w:rsidRPr="00C55585">
              <w:rPr>
                <w:sz w:val="22"/>
              </w:rPr>
              <w:t>Currently, I am working on the development of a web-based platform for buying and selling second-hand clothes and shoes.</w:t>
            </w:r>
            <w:r>
              <w:rPr>
                <w:sz w:val="22"/>
              </w:rPr>
              <w:t xml:space="preserve"> Here is the link of the demo </w:t>
            </w:r>
            <w:r w:rsidR="009A68BA">
              <w:rPr>
                <w:sz w:val="22"/>
              </w:rPr>
              <w:t xml:space="preserve">prototype: </w:t>
            </w:r>
            <w:r w:rsidR="009A68BA">
              <w:t xml:space="preserve"> </w:t>
            </w:r>
            <w:hyperlink r:id="rId11" w:history="1">
              <w:r w:rsidR="009A68BA" w:rsidRPr="00D956DD">
                <w:rPr>
                  <w:rStyle w:val="Hyperlink"/>
                  <w:sz w:val="22"/>
                </w:rPr>
                <w:t>https://onlinesellsecondhandclothes.vercel.app/</w:t>
              </w:r>
            </w:hyperlink>
          </w:p>
          <w:p w14:paraId="60A0B596" w14:textId="77777777" w:rsidR="009A68BA" w:rsidRDefault="009A68BA" w:rsidP="00080023">
            <w:pPr>
              <w:rPr>
                <w:sz w:val="22"/>
              </w:rPr>
            </w:pPr>
          </w:p>
          <w:p w14:paraId="68A97E14" w14:textId="441DA1C0" w:rsidR="009A68BA" w:rsidRPr="009A68BA" w:rsidRDefault="009A68BA" w:rsidP="009A68BA">
            <w:pPr>
              <w:rPr>
                <w:sz w:val="22"/>
              </w:rPr>
            </w:pPr>
          </w:p>
          <w:p w14:paraId="4956C6F7" w14:textId="77777777" w:rsidR="009A68BA" w:rsidRPr="009A68BA" w:rsidRDefault="009A68BA" w:rsidP="009A68BA">
            <w:pPr>
              <w:rPr>
                <w:sz w:val="22"/>
              </w:rPr>
            </w:pPr>
          </w:p>
          <w:p w14:paraId="7273CCBF" w14:textId="77777777" w:rsidR="009A68BA" w:rsidRDefault="009A68BA" w:rsidP="00080023">
            <w:pPr>
              <w:rPr>
                <w:sz w:val="22"/>
              </w:rPr>
            </w:pPr>
          </w:p>
          <w:p w14:paraId="23AECBCD" w14:textId="77777777" w:rsidR="009A68BA" w:rsidRDefault="009A68BA" w:rsidP="00080023">
            <w:pPr>
              <w:rPr>
                <w:sz w:val="22"/>
              </w:rPr>
            </w:pPr>
          </w:p>
          <w:p w14:paraId="08B9ED89" w14:textId="77777777" w:rsidR="009A68BA" w:rsidRDefault="009A68BA" w:rsidP="00080023">
            <w:pPr>
              <w:rPr>
                <w:sz w:val="22"/>
              </w:rPr>
            </w:pPr>
          </w:p>
          <w:p w14:paraId="76FE864C" w14:textId="77777777" w:rsidR="00663D99" w:rsidRDefault="00663D99" w:rsidP="00663D99">
            <w:pPr>
              <w:rPr>
                <w:sz w:val="22"/>
              </w:rPr>
            </w:pPr>
          </w:p>
          <w:p w14:paraId="638A7E35" w14:textId="77777777" w:rsidR="00663D99" w:rsidRPr="00663D99" w:rsidRDefault="00663D99" w:rsidP="00663D99">
            <w:pPr>
              <w:rPr>
                <w:sz w:val="22"/>
              </w:rPr>
            </w:pPr>
          </w:p>
          <w:p w14:paraId="6980D5AB" w14:textId="77777777" w:rsidR="00714A16" w:rsidRPr="00564B25" w:rsidRDefault="00714A16" w:rsidP="00770F20">
            <w:pPr>
              <w:rPr>
                <w:sz w:val="22"/>
              </w:rPr>
            </w:pPr>
          </w:p>
          <w:p w14:paraId="0E2CA84D" w14:textId="51C03B01" w:rsidR="00EE6A46" w:rsidRPr="00D0710B" w:rsidRDefault="00EE6A46" w:rsidP="00651A8D">
            <w:pPr>
              <w:rPr>
                <w:sz w:val="22"/>
              </w:rPr>
            </w:pPr>
          </w:p>
          <w:p w14:paraId="2782777B" w14:textId="77777777" w:rsidR="008E5930" w:rsidRPr="00D0710B" w:rsidRDefault="008E5930" w:rsidP="00651A8D">
            <w:pPr>
              <w:rPr>
                <w:sz w:val="22"/>
              </w:rPr>
            </w:pPr>
          </w:p>
          <w:p w14:paraId="0FE12A40" w14:textId="77777777" w:rsidR="008E5930" w:rsidRPr="00D0710B" w:rsidRDefault="008E5930" w:rsidP="00651A8D">
            <w:pPr>
              <w:rPr>
                <w:sz w:val="22"/>
              </w:rPr>
            </w:pPr>
          </w:p>
          <w:p w14:paraId="4E919492" w14:textId="77777777" w:rsidR="00540092" w:rsidRPr="00D0710B" w:rsidRDefault="00540092" w:rsidP="00651A8D">
            <w:pPr>
              <w:rPr>
                <w:sz w:val="22"/>
              </w:rPr>
            </w:pPr>
          </w:p>
          <w:p w14:paraId="334742F0" w14:textId="77777777" w:rsidR="00540092" w:rsidRPr="00D0710B" w:rsidRDefault="00540092" w:rsidP="00651A8D">
            <w:pPr>
              <w:rPr>
                <w:sz w:val="22"/>
              </w:rPr>
            </w:pPr>
          </w:p>
          <w:p w14:paraId="58B02F60" w14:textId="77777777" w:rsidR="00540092" w:rsidRPr="00D0710B" w:rsidRDefault="00540092" w:rsidP="00651A8D">
            <w:pPr>
              <w:rPr>
                <w:sz w:val="22"/>
              </w:rPr>
            </w:pPr>
          </w:p>
          <w:p w14:paraId="47D4306F" w14:textId="77777777" w:rsidR="00540092" w:rsidRPr="00D0710B" w:rsidRDefault="00540092" w:rsidP="00651A8D">
            <w:pPr>
              <w:rPr>
                <w:sz w:val="22"/>
              </w:rPr>
            </w:pPr>
          </w:p>
          <w:p w14:paraId="3126E559" w14:textId="77777777" w:rsidR="00540092" w:rsidRPr="00D0710B" w:rsidRDefault="00540092" w:rsidP="00651A8D">
            <w:pPr>
              <w:rPr>
                <w:sz w:val="22"/>
              </w:rPr>
            </w:pPr>
          </w:p>
          <w:p w14:paraId="7C4C94F4" w14:textId="77777777" w:rsidR="00540092" w:rsidRPr="00D0710B" w:rsidRDefault="00540092" w:rsidP="00651A8D">
            <w:pPr>
              <w:rPr>
                <w:sz w:val="22"/>
              </w:rPr>
            </w:pPr>
          </w:p>
          <w:p w14:paraId="61C258F1" w14:textId="77777777" w:rsidR="00540092" w:rsidRPr="00D0710B" w:rsidRDefault="00540092" w:rsidP="00651A8D">
            <w:pPr>
              <w:rPr>
                <w:sz w:val="22"/>
              </w:rPr>
            </w:pPr>
          </w:p>
          <w:p w14:paraId="29041420" w14:textId="77777777" w:rsidR="00540092" w:rsidRPr="00D0710B" w:rsidRDefault="00540092" w:rsidP="00651A8D">
            <w:pPr>
              <w:rPr>
                <w:sz w:val="22"/>
              </w:rPr>
            </w:pPr>
          </w:p>
          <w:p w14:paraId="30599EC9" w14:textId="77777777" w:rsidR="00540092" w:rsidRPr="00D0710B" w:rsidRDefault="00540092" w:rsidP="00651A8D">
            <w:pPr>
              <w:rPr>
                <w:sz w:val="22"/>
              </w:rPr>
            </w:pPr>
          </w:p>
          <w:p w14:paraId="5ABA0552" w14:textId="77777777" w:rsidR="00540092" w:rsidRPr="00D0710B" w:rsidRDefault="00540092" w:rsidP="00651A8D">
            <w:pPr>
              <w:rPr>
                <w:sz w:val="22"/>
              </w:rPr>
            </w:pPr>
          </w:p>
          <w:p w14:paraId="7B711392" w14:textId="77777777" w:rsidR="00540092" w:rsidRPr="00D0710B" w:rsidRDefault="00540092" w:rsidP="00651A8D">
            <w:pPr>
              <w:rPr>
                <w:sz w:val="22"/>
              </w:rPr>
            </w:pPr>
          </w:p>
          <w:p w14:paraId="370B0EE0" w14:textId="77777777" w:rsidR="00540092" w:rsidRPr="00D0710B" w:rsidRDefault="00540092" w:rsidP="00651A8D">
            <w:pPr>
              <w:rPr>
                <w:sz w:val="22"/>
              </w:rPr>
            </w:pPr>
          </w:p>
          <w:p w14:paraId="31B84E13" w14:textId="77777777" w:rsidR="00540092" w:rsidRPr="00D0710B" w:rsidRDefault="00540092" w:rsidP="00651A8D">
            <w:pPr>
              <w:rPr>
                <w:sz w:val="22"/>
              </w:rPr>
            </w:pPr>
          </w:p>
          <w:p w14:paraId="128E4772" w14:textId="77777777" w:rsidR="00540092" w:rsidRPr="00D0710B" w:rsidRDefault="00540092" w:rsidP="00651A8D">
            <w:pPr>
              <w:rPr>
                <w:sz w:val="22"/>
              </w:rPr>
            </w:pPr>
          </w:p>
          <w:p w14:paraId="798318F3" w14:textId="77777777" w:rsidR="00540092" w:rsidRPr="00D0710B" w:rsidRDefault="00540092" w:rsidP="00651A8D">
            <w:pPr>
              <w:rPr>
                <w:sz w:val="22"/>
              </w:rPr>
            </w:pPr>
          </w:p>
          <w:p w14:paraId="686F31B5" w14:textId="77777777" w:rsidR="00540092" w:rsidRPr="00D0710B" w:rsidRDefault="00540092" w:rsidP="00651A8D">
            <w:pPr>
              <w:rPr>
                <w:sz w:val="22"/>
              </w:rPr>
            </w:pPr>
          </w:p>
          <w:p w14:paraId="7DF64723" w14:textId="756D0B29" w:rsidR="00540092" w:rsidRPr="00D0710B" w:rsidRDefault="00540092" w:rsidP="00651A8D">
            <w:pPr>
              <w:rPr>
                <w:sz w:val="22"/>
              </w:rPr>
            </w:pPr>
          </w:p>
        </w:tc>
      </w:tr>
      <w:tr w:rsidR="00227EB6" w:rsidRPr="00D0710B" w14:paraId="05754E81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F79D28E" w14:textId="77777777" w:rsidR="00227EB6" w:rsidRDefault="00227EB6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2F8F8EF1" w14:textId="77777777" w:rsidR="00227EB6" w:rsidRPr="00D0710B" w:rsidRDefault="00227EB6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316B890C" w14:textId="77777777" w:rsidR="00227EB6" w:rsidRPr="00080023" w:rsidRDefault="00227EB6" w:rsidP="00080023">
            <w:pPr>
              <w:rPr>
                <w:sz w:val="22"/>
              </w:rPr>
            </w:pPr>
          </w:p>
        </w:tc>
      </w:tr>
      <w:tr w:rsidR="009801BC" w:rsidRPr="00D0710B" w14:paraId="0A728602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C7659D" w14:textId="77777777" w:rsidR="009801BC" w:rsidRPr="00D0710B" w:rsidRDefault="009801BC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5921CAA" w14:textId="77777777" w:rsidR="009801BC" w:rsidRPr="00D0710B" w:rsidRDefault="009801BC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11627D6D" w14:textId="77777777" w:rsidR="009801BC" w:rsidRDefault="009801BC" w:rsidP="00651A8D">
            <w:pPr>
              <w:rPr>
                <w:b/>
                <w:bCs/>
                <w:sz w:val="22"/>
              </w:rPr>
            </w:pPr>
          </w:p>
        </w:tc>
      </w:tr>
      <w:tr w:rsidR="00687B65" w:rsidRPr="00D0710B" w14:paraId="60A2641A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2A53E2D" w14:textId="77777777" w:rsidR="00687B65" w:rsidRPr="00D0710B" w:rsidRDefault="00687B65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84F3F4E" w14:textId="77777777" w:rsidR="00687B65" w:rsidRPr="00D0710B" w:rsidRDefault="00687B65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233C7006" w14:textId="77777777" w:rsidR="00687B65" w:rsidRDefault="00687B65" w:rsidP="00651A8D">
            <w:pPr>
              <w:rPr>
                <w:b/>
                <w:bCs/>
                <w:sz w:val="22"/>
              </w:rPr>
            </w:pPr>
          </w:p>
        </w:tc>
      </w:tr>
      <w:tr w:rsidR="00687B65" w:rsidRPr="00D0710B" w14:paraId="1898820C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D3E021C" w14:textId="77777777" w:rsidR="00687B65" w:rsidRPr="00D0710B" w:rsidRDefault="00687B65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0EE3C783" w14:textId="77777777" w:rsidR="00687B65" w:rsidRPr="00D0710B" w:rsidRDefault="00687B65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5369B02D" w14:textId="77777777" w:rsidR="00687B65" w:rsidRDefault="00687B65" w:rsidP="00651A8D">
            <w:pPr>
              <w:rPr>
                <w:b/>
                <w:bCs/>
                <w:sz w:val="22"/>
              </w:rPr>
            </w:pPr>
          </w:p>
        </w:tc>
      </w:tr>
      <w:tr w:rsidR="009801BC" w:rsidRPr="00D0710B" w14:paraId="595A3C68" w14:textId="77777777" w:rsidTr="00501ACF">
        <w:trPr>
          <w:trHeight w:val="23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0BDEB" w14:textId="77777777" w:rsidR="009801BC" w:rsidRPr="00D0710B" w:rsidRDefault="009801BC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25C2AD19" w14:textId="77777777" w:rsidR="009801BC" w:rsidRPr="00D0710B" w:rsidRDefault="009801BC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387771EC" w14:textId="77777777" w:rsidR="009801BC" w:rsidRDefault="009801BC" w:rsidP="00651A8D">
            <w:pPr>
              <w:rPr>
                <w:b/>
                <w:bCs/>
                <w:sz w:val="22"/>
              </w:rPr>
            </w:pPr>
          </w:p>
        </w:tc>
      </w:tr>
      <w:tr w:rsidR="00E74131" w:rsidRPr="00D0710B" w14:paraId="400D5326" w14:textId="77777777" w:rsidTr="008412D2">
        <w:trPr>
          <w:trHeight w:val="2154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DA989C" w14:textId="6DB18C77" w:rsidR="00E74131" w:rsidRPr="00D0710B" w:rsidRDefault="00E74131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321D6CBE" w14:textId="77777777" w:rsidR="00E74131" w:rsidRPr="00D0710B" w:rsidRDefault="00E74131" w:rsidP="00E74131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sz w:val="22"/>
              </w:rPr>
            </w:pPr>
          </w:p>
        </w:tc>
        <w:tc>
          <w:tcPr>
            <w:tcW w:w="6920" w:type="dxa"/>
          </w:tcPr>
          <w:p w14:paraId="2DE18739" w14:textId="77777777" w:rsidR="00E74131" w:rsidRPr="00D0710B" w:rsidRDefault="00E74131" w:rsidP="00E74131">
            <w:pPr>
              <w:pStyle w:val="Heading3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</w:tr>
      <w:tr w:rsidR="00E74131" w:rsidRPr="00D0710B" w14:paraId="34F1CC5C" w14:textId="77777777" w:rsidTr="004B7B77">
        <w:tc>
          <w:tcPr>
            <w:tcW w:w="1710" w:type="dxa"/>
            <w:tcBorders>
              <w:top w:val="single" w:sz="4" w:space="0" w:color="auto"/>
            </w:tcBorders>
          </w:tcPr>
          <w:p w14:paraId="747ED855" w14:textId="76982C63" w:rsidR="00E74131" w:rsidRPr="00D0710B" w:rsidRDefault="00E74131" w:rsidP="00E74131">
            <w:pPr>
              <w:pStyle w:val="Heading2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</w:tcPr>
          <w:p w14:paraId="413E312F" w14:textId="77777777" w:rsidR="00E74131" w:rsidRPr="00D0710B" w:rsidRDefault="00E74131" w:rsidP="00E74131">
            <w:pPr>
              <w:pStyle w:val="NoSpacing"/>
            </w:pPr>
          </w:p>
        </w:tc>
        <w:tc>
          <w:tcPr>
            <w:tcW w:w="6920" w:type="dxa"/>
          </w:tcPr>
          <w:p w14:paraId="1A3D18EC" w14:textId="34E9985A" w:rsidR="00E74131" w:rsidRPr="00D0710B" w:rsidRDefault="00E74131" w:rsidP="00E74131">
            <w:pPr>
              <w:pStyle w:val="NoSpacing"/>
            </w:pPr>
          </w:p>
        </w:tc>
      </w:tr>
    </w:tbl>
    <w:p w14:paraId="03F0528E" w14:textId="52AB024A" w:rsidR="004C54F1" w:rsidRPr="00D0710B" w:rsidRDefault="004C54F1" w:rsidP="008412D2">
      <w:pPr>
        <w:pStyle w:val="NoSpacing"/>
      </w:pPr>
    </w:p>
    <w:sectPr w:rsidR="004C54F1" w:rsidRPr="00D0710B" w:rsidSect="00827B24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CC4AF" w14:textId="77777777" w:rsidR="00827B24" w:rsidRDefault="00827B24">
      <w:r>
        <w:separator/>
      </w:r>
    </w:p>
  </w:endnote>
  <w:endnote w:type="continuationSeparator" w:id="0">
    <w:p w14:paraId="7587B41C" w14:textId="77777777" w:rsidR="00827B24" w:rsidRDefault="00827B24">
      <w:r>
        <w:continuationSeparator/>
      </w:r>
    </w:p>
  </w:endnote>
  <w:endnote w:type="continuationNotice" w:id="1">
    <w:p w14:paraId="4275C457" w14:textId="77777777" w:rsidR="00827B24" w:rsidRDefault="00827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7D399" w14:textId="77777777" w:rsidR="00827B24" w:rsidRDefault="00827B24">
      <w:r>
        <w:separator/>
      </w:r>
    </w:p>
  </w:footnote>
  <w:footnote w:type="continuationSeparator" w:id="0">
    <w:p w14:paraId="610DAC60" w14:textId="77777777" w:rsidR="00827B24" w:rsidRDefault="00827B24">
      <w:r>
        <w:continuationSeparator/>
      </w:r>
    </w:p>
  </w:footnote>
  <w:footnote w:type="continuationNotice" w:id="1">
    <w:p w14:paraId="20C0DE3B" w14:textId="77777777" w:rsidR="00827B24" w:rsidRDefault="00827B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A15F77"/>
    <w:multiLevelType w:val="multilevel"/>
    <w:tmpl w:val="51F2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81F30AA"/>
    <w:multiLevelType w:val="multilevel"/>
    <w:tmpl w:val="4980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DD46B7"/>
    <w:multiLevelType w:val="multilevel"/>
    <w:tmpl w:val="402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0656AC"/>
    <w:multiLevelType w:val="multilevel"/>
    <w:tmpl w:val="913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B046D3"/>
    <w:multiLevelType w:val="multilevel"/>
    <w:tmpl w:val="823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F724DC"/>
    <w:multiLevelType w:val="hybridMultilevel"/>
    <w:tmpl w:val="8CA61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13020"/>
    <w:multiLevelType w:val="multilevel"/>
    <w:tmpl w:val="0B0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BA616B"/>
    <w:multiLevelType w:val="hybridMultilevel"/>
    <w:tmpl w:val="F74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373EA"/>
    <w:multiLevelType w:val="hybridMultilevel"/>
    <w:tmpl w:val="44F0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4398C"/>
    <w:multiLevelType w:val="hybridMultilevel"/>
    <w:tmpl w:val="C352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1FB0"/>
    <w:multiLevelType w:val="hybridMultilevel"/>
    <w:tmpl w:val="9ADE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7F65D6"/>
    <w:multiLevelType w:val="multilevel"/>
    <w:tmpl w:val="28B6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812236"/>
    <w:multiLevelType w:val="multilevel"/>
    <w:tmpl w:val="7718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1F3A3D"/>
    <w:multiLevelType w:val="multilevel"/>
    <w:tmpl w:val="CCC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816084"/>
    <w:multiLevelType w:val="hybridMultilevel"/>
    <w:tmpl w:val="04F0E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A10F61"/>
    <w:multiLevelType w:val="multilevel"/>
    <w:tmpl w:val="6D8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D0DA8"/>
    <w:multiLevelType w:val="multilevel"/>
    <w:tmpl w:val="116A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CE62F3"/>
    <w:multiLevelType w:val="hybridMultilevel"/>
    <w:tmpl w:val="88EC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C3911"/>
    <w:multiLevelType w:val="multilevel"/>
    <w:tmpl w:val="FB8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B874B1"/>
    <w:multiLevelType w:val="multilevel"/>
    <w:tmpl w:val="12D6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D5E76"/>
    <w:multiLevelType w:val="multilevel"/>
    <w:tmpl w:val="541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3147F3"/>
    <w:multiLevelType w:val="multilevel"/>
    <w:tmpl w:val="FB6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9518CD"/>
    <w:multiLevelType w:val="multilevel"/>
    <w:tmpl w:val="50C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60B0B"/>
    <w:multiLevelType w:val="multilevel"/>
    <w:tmpl w:val="B77C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CF40A1"/>
    <w:multiLevelType w:val="hybridMultilevel"/>
    <w:tmpl w:val="3C44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68230B"/>
    <w:multiLevelType w:val="multilevel"/>
    <w:tmpl w:val="29C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6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24"/>
  </w:num>
  <w:num w:numId="13" w16cid:durableId="199901450">
    <w:abstractNumId w:val="30"/>
  </w:num>
  <w:num w:numId="14" w16cid:durableId="1533104044">
    <w:abstractNumId w:val="10"/>
  </w:num>
  <w:num w:numId="15" w16cid:durableId="373048102">
    <w:abstractNumId w:val="42"/>
  </w:num>
  <w:num w:numId="16" w16cid:durableId="1533954525">
    <w:abstractNumId w:val="35"/>
  </w:num>
  <w:num w:numId="17" w16cid:durableId="2062096122">
    <w:abstractNumId w:val="15"/>
  </w:num>
  <w:num w:numId="18" w16cid:durableId="322054667">
    <w:abstractNumId w:val="20"/>
  </w:num>
  <w:num w:numId="19" w16cid:durableId="1480221551">
    <w:abstractNumId w:val="36"/>
  </w:num>
  <w:num w:numId="20" w16cid:durableId="1986161648">
    <w:abstractNumId w:val="23"/>
  </w:num>
  <w:num w:numId="21" w16cid:durableId="956057816">
    <w:abstractNumId w:val="34"/>
  </w:num>
  <w:num w:numId="22" w16cid:durableId="331488411">
    <w:abstractNumId w:val="21"/>
  </w:num>
  <w:num w:numId="23" w16cid:durableId="603225077">
    <w:abstractNumId w:val="22"/>
  </w:num>
  <w:num w:numId="24" w16cid:durableId="806430343">
    <w:abstractNumId w:val="33"/>
  </w:num>
  <w:num w:numId="25" w16cid:durableId="2018268052">
    <w:abstractNumId w:val="14"/>
  </w:num>
  <w:num w:numId="26" w16cid:durableId="953096063">
    <w:abstractNumId w:val="38"/>
  </w:num>
  <w:num w:numId="27" w16cid:durableId="78643854">
    <w:abstractNumId w:val="19"/>
  </w:num>
  <w:num w:numId="28" w16cid:durableId="98260627">
    <w:abstractNumId w:val="11"/>
  </w:num>
  <w:num w:numId="29" w16cid:durableId="791827920">
    <w:abstractNumId w:val="32"/>
  </w:num>
  <w:num w:numId="30" w16cid:durableId="1480808190">
    <w:abstractNumId w:val="41"/>
  </w:num>
  <w:num w:numId="31" w16cid:durableId="471750184">
    <w:abstractNumId w:val="25"/>
  </w:num>
  <w:num w:numId="32" w16cid:durableId="708265331">
    <w:abstractNumId w:val="39"/>
  </w:num>
  <w:num w:numId="33" w16cid:durableId="404642588">
    <w:abstractNumId w:val="37"/>
  </w:num>
  <w:num w:numId="34" w16cid:durableId="1694570111">
    <w:abstractNumId w:val="31"/>
  </w:num>
  <w:num w:numId="35" w16cid:durableId="958032969">
    <w:abstractNumId w:val="26"/>
  </w:num>
  <w:num w:numId="36" w16cid:durableId="425269807">
    <w:abstractNumId w:val="17"/>
  </w:num>
  <w:num w:numId="37" w16cid:durableId="1000423806">
    <w:abstractNumId w:val="29"/>
  </w:num>
  <w:num w:numId="38" w16cid:durableId="97725748">
    <w:abstractNumId w:val="27"/>
  </w:num>
  <w:num w:numId="39" w16cid:durableId="601425281">
    <w:abstractNumId w:val="12"/>
  </w:num>
  <w:num w:numId="40" w16cid:durableId="723607226">
    <w:abstractNumId w:val="28"/>
  </w:num>
  <w:num w:numId="41" w16cid:durableId="1117217425">
    <w:abstractNumId w:val="13"/>
  </w:num>
  <w:num w:numId="42" w16cid:durableId="867374548">
    <w:abstractNumId w:val="18"/>
  </w:num>
  <w:num w:numId="43" w16cid:durableId="59921946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F1"/>
    <w:rsid w:val="000066B0"/>
    <w:rsid w:val="00011A59"/>
    <w:rsid w:val="0001213F"/>
    <w:rsid w:val="00012EB7"/>
    <w:rsid w:val="0001722C"/>
    <w:rsid w:val="00022E14"/>
    <w:rsid w:val="000232DE"/>
    <w:rsid w:val="00024E30"/>
    <w:rsid w:val="00041A71"/>
    <w:rsid w:val="00045CE7"/>
    <w:rsid w:val="00045EA1"/>
    <w:rsid w:val="00046C2C"/>
    <w:rsid w:val="00051D92"/>
    <w:rsid w:val="000531B0"/>
    <w:rsid w:val="0005643D"/>
    <w:rsid w:val="000571C0"/>
    <w:rsid w:val="00066481"/>
    <w:rsid w:val="000678DA"/>
    <w:rsid w:val="00073E50"/>
    <w:rsid w:val="00074048"/>
    <w:rsid w:val="00080023"/>
    <w:rsid w:val="00081AAF"/>
    <w:rsid w:val="000828B2"/>
    <w:rsid w:val="00092791"/>
    <w:rsid w:val="000956A1"/>
    <w:rsid w:val="00096D71"/>
    <w:rsid w:val="00096F69"/>
    <w:rsid w:val="000B43F6"/>
    <w:rsid w:val="000C11AD"/>
    <w:rsid w:val="000C65AF"/>
    <w:rsid w:val="000D30D9"/>
    <w:rsid w:val="000E1FBB"/>
    <w:rsid w:val="000E3828"/>
    <w:rsid w:val="000F565D"/>
    <w:rsid w:val="000F7DC0"/>
    <w:rsid w:val="001027F9"/>
    <w:rsid w:val="00102CBC"/>
    <w:rsid w:val="001147C3"/>
    <w:rsid w:val="001154AF"/>
    <w:rsid w:val="00115E3E"/>
    <w:rsid w:val="00122781"/>
    <w:rsid w:val="00127BC3"/>
    <w:rsid w:val="00130324"/>
    <w:rsid w:val="00144D80"/>
    <w:rsid w:val="00151ECC"/>
    <w:rsid w:val="00154148"/>
    <w:rsid w:val="001569B1"/>
    <w:rsid w:val="001667CF"/>
    <w:rsid w:val="00166ADD"/>
    <w:rsid w:val="001727CD"/>
    <w:rsid w:val="00173515"/>
    <w:rsid w:val="001814AE"/>
    <w:rsid w:val="001929DC"/>
    <w:rsid w:val="00192A26"/>
    <w:rsid w:val="001964F8"/>
    <w:rsid w:val="001A083C"/>
    <w:rsid w:val="001A1BCF"/>
    <w:rsid w:val="001A2DAF"/>
    <w:rsid w:val="001A320B"/>
    <w:rsid w:val="001A46C9"/>
    <w:rsid w:val="001A67BD"/>
    <w:rsid w:val="001A7676"/>
    <w:rsid w:val="001A7A82"/>
    <w:rsid w:val="001B2037"/>
    <w:rsid w:val="001C3DB6"/>
    <w:rsid w:val="001C4E20"/>
    <w:rsid w:val="001C556D"/>
    <w:rsid w:val="001C75D3"/>
    <w:rsid w:val="001C7639"/>
    <w:rsid w:val="001D047B"/>
    <w:rsid w:val="001D7E81"/>
    <w:rsid w:val="001E1953"/>
    <w:rsid w:val="001E3A27"/>
    <w:rsid w:val="001E5C69"/>
    <w:rsid w:val="001F0F11"/>
    <w:rsid w:val="001F30A4"/>
    <w:rsid w:val="001F3B56"/>
    <w:rsid w:val="001F48DD"/>
    <w:rsid w:val="001F761A"/>
    <w:rsid w:val="002001BF"/>
    <w:rsid w:val="00201079"/>
    <w:rsid w:val="00202F1A"/>
    <w:rsid w:val="00220940"/>
    <w:rsid w:val="002232FF"/>
    <w:rsid w:val="002275F6"/>
    <w:rsid w:val="00227EB6"/>
    <w:rsid w:val="00230E7A"/>
    <w:rsid w:val="002339B8"/>
    <w:rsid w:val="00237BA0"/>
    <w:rsid w:val="00240092"/>
    <w:rsid w:val="00243B94"/>
    <w:rsid w:val="00243FE9"/>
    <w:rsid w:val="00244B0E"/>
    <w:rsid w:val="00246C79"/>
    <w:rsid w:val="00247188"/>
    <w:rsid w:val="00247406"/>
    <w:rsid w:val="00247B26"/>
    <w:rsid w:val="00253A30"/>
    <w:rsid w:val="00261DE3"/>
    <w:rsid w:val="00264F47"/>
    <w:rsid w:val="002658AE"/>
    <w:rsid w:val="002663DB"/>
    <w:rsid w:val="002708F8"/>
    <w:rsid w:val="0028078C"/>
    <w:rsid w:val="00283BB9"/>
    <w:rsid w:val="00284EBB"/>
    <w:rsid w:val="00293F83"/>
    <w:rsid w:val="002B2B1B"/>
    <w:rsid w:val="002B7E4E"/>
    <w:rsid w:val="002C0A0F"/>
    <w:rsid w:val="002C1EA2"/>
    <w:rsid w:val="002C3B6C"/>
    <w:rsid w:val="002C40D0"/>
    <w:rsid w:val="002D187E"/>
    <w:rsid w:val="002D362F"/>
    <w:rsid w:val="002D3A9F"/>
    <w:rsid w:val="002D3C87"/>
    <w:rsid w:val="002E1366"/>
    <w:rsid w:val="002F22D0"/>
    <w:rsid w:val="00307B41"/>
    <w:rsid w:val="003105DA"/>
    <w:rsid w:val="00311F10"/>
    <w:rsid w:val="003256C1"/>
    <w:rsid w:val="003264E7"/>
    <w:rsid w:val="003421F4"/>
    <w:rsid w:val="00345A43"/>
    <w:rsid w:val="00351BB0"/>
    <w:rsid w:val="00352A56"/>
    <w:rsid w:val="00353102"/>
    <w:rsid w:val="003538AA"/>
    <w:rsid w:val="00355FEC"/>
    <w:rsid w:val="00360F97"/>
    <w:rsid w:val="00365067"/>
    <w:rsid w:val="00370CC4"/>
    <w:rsid w:val="003755F2"/>
    <w:rsid w:val="00381E49"/>
    <w:rsid w:val="0038333E"/>
    <w:rsid w:val="00384F21"/>
    <w:rsid w:val="00385E52"/>
    <w:rsid w:val="00387DAD"/>
    <w:rsid w:val="003911A9"/>
    <w:rsid w:val="003942CF"/>
    <w:rsid w:val="003A0B38"/>
    <w:rsid w:val="003A4954"/>
    <w:rsid w:val="003B40CD"/>
    <w:rsid w:val="003C0003"/>
    <w:rsid w:val="003C6283"/>
    <w:rsid w:val="003D0245"/>
    <w:rsid w:val="003D3705"/>
    <w:rsid w:val="003D6303"/>
    <w:rsid w:val="003E2599"/>
    <w:rsid w:val="003F109B"/>
    <w:rsid w:val="003F112D"/>
    <w:rsid w:val="003F1205"/>
    <w:rsid w:val="003F28A8"/>
    <w:rsid w:val="003F6BF2"/>
    <w:rsid w:val="00400A56"/>
    <w:rsid w:val="00406044"/>
    <w:rsid w:val="00410550"/>
    <w:rsid w:val="00413583"/>
    <w:rsid w:val="004156D7"/>
    <w:rsid w:val="004157EF"/>
    <w:rsid w:val="004218E0"/>
    <w:rsid w:val="004233D1"/>
    <w:rsid w:val="00424015"/>
    <w:rsid w:val="00440AD9"/>
    <w:rsid w:val="004470C7"/>
    <w:rsid w:val="004513B2"/>
    <w:rsid w:val="00453B81"/>
    <w:rsid w:val="00462E1B"/>
    <w:rsid w:val="00467153"/>
    <w:rsid w:val="004673C0"/>
    <w:rsid w:val="00471288"/>
    <w:rsid w:val="00474BB6"/>
    <w:rsid w:val="00477319"/>
    <w:rsid w:val="0048154B"/>
    <w:rsid w:val="0048337E"/>
    <w:rsid w:val="0049104E"/>
    <w:rsid w:val="00495C7A"/>
    <w:rsid w:val="004A13BA"/>
    <w:rsid w:val="004A2405"/>
    <w:rsid w:val="004A2DD0"/>
    <w:rsid w:val="004B3721"/>
    <w:rsid w:val="004B46B6"/>
    <w:rsid w:val="004B48DE"/>
    <w:rsid w:val="004B572C"/>
    <w:rsid w:val="004B7B77"/>
    <w:rsid w:val="004C4EF1"/>
    <w:rsid w:val="004C54F1"/>
    <w:rsid w:val="004D054E"/>
    <w:rsid w:val="004D299F"/>
    <w:rsid w:val="004D4444"/>
    <w:rsid w:val="004D6DC1"/>
    <w:rsid w:val="004E2997"/>
    <w:rsid w:val="004E482D"/>
    <w:rsid w:val="004E70AB"/>
    <w:rsid w:val="0050028A"/>
    <w:rsid w:val="00500931"/>
    <w:rsid w:val="00501ACF"/>
    <w:rsid w:val="00505C6C"/>
    <w:rsid w:val="005133DA"/>
    <w:rsid w:val="00525C3F"/>
    <w:rsid w:val="005271B7"/>
    <w:rsid w:val="00531EC3"/>
    <w:rsid w:val="00532AF3"/>
    <w:rsid w:val="00540092"/>
    <w:rsid w:val="00542645"/>
    <w:rsid w:val="00544040"/>
    <w:rsid w:val="00555CA6"/>
    <w:rsid w:val="00561139"/>
    <w:rsid w:val="00564B25"/>
    <w:rsid w:val="005706C5"/>
    <w:rsid w:val="00575CE9"/>
    <w:rsid w:val="00576304"/>
    <w:rsid w:val="00577089"/>
    <w:rsid w:val="0058321E"/>
    <w:rsid w:val="00586FDC"/>
    <w:rsid w:val="005914A6"/>
    <w:rsid w:val="005A70DF"/>
    <w:rsid w:val="005B3559"/>
    <w:rsid w:val="005C3A84"/>
    <w:rsid w:val="005C7CA7"/>
    <w:rsid w:val="005E7EC6"/>
    <w:rsid w:val="005F0645"/>
    <w:rsid w:val="005F51DD"/>
    <w:rsid w:val="00600CE9"/>
    <w:rsid w:val="00611A70"/>
    <w:rsid w:val="00614C9F"/>
    <w:rsid w:val="00615082"/>
    <w:rsid w:val="00615BDA"/>
    <w:rsid w:val="00617226"/>
    <w:rsid w:val="00621CCB"/>
    <w:rsid w:val="006274F1"/>
    <w:rsid w:val="00627D2D"/>
    <w:rsid w:val="006423DD"/>
    <w:rsid w:val="00642781"/>
    <w:rsid w:val="00643EF6"/>
    <w:rsid w:val="006443DC"/>
    <w:rsid w:val="00647056"/>
    <w:rsid w:val="00651143"/>
    <w:rsid w:val="00651A8D"/>
    <w:rsid w:val="006555AB"/>
    <w:rsid w:val="00663D99"/>
    <w:rsid w:val="0066634D"/>
    <w:rsid w:val="006704FF"/>
    <w:rsid w:val="00672174"/>
    <w:rsid w:val="00673B70"/>
    <w:rsid w:val="00673C26"/>
    <w:rsid w:val="0067736B"/>
    <w:rsid w:val="006865F0"/>
    <w:rsid w:val="00687A0D"/>
    <w:rsid w:val="00687B65"/>
    <w:rsid w:val="006931A4"/>
    <w:rsid w:val="006A18EC"/>
    <w:rsid w:val="006A6FB2"/>
    <w:rsid w:val="006B0D99"/>
    <w:rsid w:val="006B2D88"/>
    <w:rsid w:val="006B4888"/>
    <w:rsid w:val="006B7931"/>
    <w:rsid w:val="006C0FB7"/>
    <w:rsid w:val="006D2999"/>
    <w:rsid w:val="006D4480"/>
    <w:rsid w:val="006D6974"/>
    <w:rsid w:val="006E1E22"/>
    <w:rsid w:val="006E6662"/>
    <w:rsid w:val="006F0C61"/>
    <w:rsid w:val="006F28B6"/>
    <w:rsid w:val="006F2989"/>
    <w:rsid w:val="006F7C59"/>
    <w:rsid w:val="0070332F"/>
    <w:rsid w:val="007075E1"/>
    <w:rsid w:val="00714A16"/>
    <w:rsid w:val="00722FFA"/>
    <w:rsid w:val="00730614"/>
    <w:rsid w:val="00730AEA"/>
    <w:rsid w:val="00737412"/>
    <w:rsid w:val="0074036A"/>
    <w:rsid w:val="00740D08"/>
    <w:rsid w:val="007436D1"/>
    <w:rsid w:val="007529D8"/>
    <w:rsid w:val="00770F20"/>
    <w:rsid w:val="00783E5A"/>
    <w:rsid w:val="0079430D"/>
    <w:rsid w:val="007A2648"/>
    <w:rsid w:val="007A5AE2"/>
    <w:rsid w:val="007B1EF3"/>
    <w:rsid w:val="007B2C68"/>
    <w:rsid w:val="007B720C"/>
    <w:rsid w:val="007C083D"/>
    <w:rsid w:val="007C17D2"/>
    <w:rsid w:val="007C46EC"/>
    <w:rsid w:val="007D522E"/>
    <w:rsid w:val="007D6C18"/>
    <w:rsid w:val="007E134A"/>
    <w:rsid w:val="007E1F85"/>
    <w:rsid w:val="007E7C5C"/>
    <w:rsid w:val="007F09EE"/>
    <w:rsid w:val="007F7C07"/>
    <w:rsid w:val="008001AD"/>
    <w:rsid w:val="00800A10"/>
    <w:rsid w:val="0080460B"/>
    <w:rsid w:val="008169F7"/>
    <w:rsid w:val="0082759F"/>
    <w:rsid w:val="00827B24"/>
    <w:rsid w:val="0083156C"/>
    <w:rsid w:val="008369F2"/>
    <w:rsid w:val="00837044"/>
    <w:rsid w:val="008412D2"/>
    <w:rsid w:val="00847560"/>
    <w:rsid w:val="00847AE5"/>
    <w:rsid w:val="00850E50"/>
    <w:rsid w:val="008560B4"/>
    <w:rsid w:val="00856EC9"/>
    <w:rsid w:val="00861B97"/>
    <w:rsid w:val="00863820"/>
    <w:rsid w:val="0086394A"/>
    <w:rsid w:val="00867105"/>
    <w:rsid w:val="00871E79"/>
    <w:rsid w:val="008753EA"/>
    <w:rsid w:val="00877F47"/>
    <w:rsid w:val="00883C67"/>
    <w:rsid w:val="00885993"/>
    <w:rsid w:val="00894F97"/>
    <w:rsid w:val="00897263"/>
    <w:rsid w:val="008A1C15"/>
    <w:rsid w:val="008A4A0D"/>
    <w:rsid w:val="008B3032"/>
    <w:rsid w:val="008B6508"/>
    <w:rsid w:val="008D07F6"/>
    <w:rsid w:val="008D1362"/>
    <w:rsid w:val="008E22B1"/>
    <w:rsid w:val="008E5930"/>
    <w:rsid w:val="008F1622"/>
    <w:rsid w:val="00910CBB"/>
    <w:rsid w:val="00911160"/>
    <w:rsid w:val="009157C8"/>
    <w:rsid w:val="00923D54"/>
    <w:rsid w:val="009271DD"/>
    <w:rsid w:val="009275C9"/>
    <w:rsid w:val="00930A3D"/>
    <w:rsid w:val="00933AC4"/>
    <w:rsid w:val="009349A2"/>
    <w:rsid w:val="00937569"/>
    <w:rsid w:val="00943AD2"/>
    <w:rsid w:val="00945284"/>
    <w:rsid w:val="00945D86"/>
    <w:rsid w:val="00955289"/>
    <w:rsid w:val="00957404"/>
    <w:rsid w:val="00957949"/>
    <w:rsid w:val="009666CD"/>
    <w:rsid w:val="00971D14"/>
    <w:rsid w:val="0097629B"/>
    <w:rsid w:val="009801BC"/>
    <w:rsid w:val="00983F96"/>
    <w:rsid w:val="0098403C"/>
    <w:rsid w:val="00990048"/>
    <w:rsid w:val="0099755E"/>
    <w:rsid w:val="009A4655"/>
    <w:rsid w:val="009A48D3"/>
    <w:rsid w:val="009A68BA"/>
    <w:rsid w:val="009B020D"/>
    <w:rsid w:val="009E336C"/>
    <w:rsid w:val="009F2098"/>
    <w:rsid w:val="009F50CC"/>
    <w:rsid w:val="009F7C28"/>
    <w:rsid w:val="00A03245"/>
    <w:rsid w:val="00A03E51"/>
    <w:rsid w:val="00A06610"/>
    <w:rsid w:val="00A1052D"/>
    <w:rsid w:val="00A276F7"/>
    <w:rsid w:val="00A43F1B"/>
    <w:rsid w:val="00A44232"/>
    <w:rsid w:val="00A45105"/>
    <w:rsid w:val="00A458A0"/>
    <w:rsid w:val="00A45FD3"/>
    <w:rsid w:val="00A465A7"/>
    <w:rsid w:val="00A4699F"/>
    <w:rsid w:val="00A6215A"/>
    <w:rsid w:val="00A65491"/>
    <w:rsid w:val="00A7140E"/>
    <w:rsid w:val="00A775A6"/>
    <w:rsid w:val="00A819A3"/>
    <w:rsid w:val="00A838AA"/>
    <w:rsid w:val="00A86C03"/>
    <w:rsid w:val="00A90A26"/>
    <w:rsid w:val="00A9541B"/>
    <w:rsid w:val="00AA2E82"/>
    <w:rsid w:val="00AA3965"/>
    <w:rsid w:val="00AA4E22"/>
    <w:rsid w:val="00AA6298"/>
    <w:rsid w:val="00AB4E4D"/>
    <w:rsid w:val="00AB4E88"/>
    <w:rsid w:val="00AC0CF2"/>
    <w:rsid w:val="00AD1F23"/>
    <w:rsid w:val="00AE091F"/>
    <w:rsid w:val="00AE10E5"/>
    <w:rsid w:val="00AE7A54"/>
    <w:rsid w:val="00AF038B"/>
    <w:rsid w:val="00AF3A64"/>
    <w:rsid w:val="00AF615F"/>
    <w:rsid w:val="00AF7026"/>
    <w:rsid w:val="00B057D9"/>
    <w:rsid w:val="00B0686C"/>
    <w:rsid w:val="00B1053A"/>
    <w:rsid w:val="00B11B94"/>
    <w:rsid w:val="00B1479F"/>
    <w:rsid w:val="00B1614A"/>
    <w:rsid w:val="00B3154B"/>
    <w:rsid w:val="00B32D2E"/>
    <w:rsid w:val="00B33063"/>
    <w:rsid w:val="00B375CB"/>
    <w:rsid w:val="00B37E0D"/>
    <w:rsid w:val="00B44326"/>
    <w:rsid w:val="00B522C4"/>
    <w:rsid w:val="00B54D30"/>
    <w:rsid w:val="00B55F93"/>
    <w:rsid w:val="00B656B9"/>
    <w:rsid w:val="00B657F0"/>
    <w:rsid w:val="00B67141"/>
    <w:rsid w:val="00B67320"/>
    <w:rsid w:val="00B71752"/>
    <w:rsid w:val="00B7589C"/>
    <w:rsid w:val="00B81743"/>
    <w:rsid w:val="00B83B93"/>
    <w:rsid w:val="00B86DEE"/>
    <w:rsid w:val="00B913AA"/>
    <w:rsid w:val="00B923AD"/>
    <w:rsid w:val="00B933F6"/>
    <w:rsid w:val="00B93D02"/>
    <w:rsid w:val="00B95315"/>
    <w:rsid w:val="00B957D3"/>
    <w:rsid w:val="00BA2B53"/>
    <w:rsid w:val="00BB7339"/>
    <w:rsid w:val="00BC2EB5"/>
    <w:rsid w:val="00BD15D4"/>
    <w:rsid w:val="00BD16B4"/>
    <w:rsid w:val="00BD3194"/>
    <w:rsid w:val="00BE6945"/>
    <w:rsid w:val="00BF0DD6"/>
    <w:rsid w:val="00BF4E60"/>
    <w:rsid w:val="00BF6190"/>
    <w:rsid w:val="00C03D91"/>
    <w:rsid w:val="00C17E3C"/>
    <w:rsid w:val="00C23BE0"/>
    <w:rsid w:val="00C31F41"/>
    <w:rsid w:val="00C34822"/>
    <w:rsid w:val="00C464D8"/>
    <w:rsid w:val="00C46D25"/>
    <w:rsid w:val="00C55585"/>
    <w:rsid w:val="00C567C3"/>
    <w:rsid w:val="00C704B4"/>
    <w:rsid w:val="00C735C9"/>
    <w:rsid w:val="00C73F01"/>
    <w:rsid w:val="00C76870"/>
    <w:rsid w:val="00C7689E"/>
    <w:rsid w:val="00C81D86"/>
    <w:rsid w:val="00C87C9D"/>
    <w:rsid w:val="00C90469"/>
    <w:rsid w:val="00C9071D"/>
    <w:rsid w:val="00C92F51"/>
    <w:rsid w:val="00C971B5"/>
    <w:rsid w:val="00CA54B0"/>
    <w:rsid w:val="00CC1D1E"/>
    <w:rsid w:val="00CC7FC2"/>
    <w:rsid w:val="00CD0DE7"/>
    <w:rsid w:val="00CD2DDD"/>
    <w:rsid w:val="00CD3D12"/>
    <w:rsid w:val="00CD5910"/>
    <w:rsid w:val="00CE6061"/>
    <w:rsid w:val="00CF0747"/>
    <w:rsid w:val="00CF15F5"/>
    <w:rsid w:val="00CF29F7"/>
    <w:rsid w:val="00CF51F2"/>
    <w:rsid w:val="00D0217D"/>
    <w:rsid w:val="00D0463F"/>
    <w:rsid w:val="00D0615F"/>
    <w:rsid w:val="00D0710B"/>
    <w:rsid w:val="00D07E16"/>
    <w:rsid w:val="00D13586"/>
    <w:rsid w:val="00D15A39"/>
    <w:rsid w:val="00D17647"/>
    <w:rsid w:val="00D20148"/>
    <w:rsid w:val="00D207B5"/>
    <w:rsid w:val="00D22188"/>
    <w:rsid w:val="00D27703"/>
    <w:rsid w:val="00D3026D"/>
    <w:rsid w:val="00D313CE"/>
    <w:rsid w:val="00D31683"/>
    <w:rsid w:val="00D4292C"/>
    <w:rsid w:val="00D471D3"/>
    <w:rsid w:val="00D56498"/>
    <w:rsid w:val="00D56FFC"/>
    <w:rsid w:val="00D64F6A"/>
    <w:rsid w:val="00D66432"/>
    <w:rsid w:val="00D73717"/>
    <w:rsid w:val="00D75AF9"/>
    <w:rsid w:val="00D7755C"/>
    <w:rsid w:val="00D819D7"/>
    <w:rsid w:val="00D835A4"/>
    <w:rsid w:val="00D8768B"/>
    <w:rsid w:val="00D91A92"/>
    <w:rsid w:val="00DA5335"/>
    <w:rsid w:val="00DC006C"/>
    <w:rsid w:val="00DC0B6C"/>
    <w:rsid w:val="00DC254E"/>
    <w:rsid w:val="00DD4CDF"/>
    <w:rsid w:val="00DD5A22"/>
    <w:rsid w:val="00DE2D34"/>
    <w:rsid w:val="00DF0A6A"/>
    <w:rsid w:val="00E02D4E"/>
    <w:rsid w:val="00E07A59"/>
    <w:rsid w:val="00E20F9E"/>
    <w:rsid w:val="00E30EB3"/>
    <w:rsid w:val="00E32D60"/>
    <w:rsid w:val="00E40680"/>
    <w:rsid w:val="00E5147C"/>
    <w:rsid w:val="00E514B1"/>
    <w:rsid w:val="00E57229"/>
    <w:rsid w:val="00E61EDA"/>
    <w:rsid w:val="00E70171"/>
    <w:rsid w:val="00E712C5"/>
    <w:rsid w:val="00E74131"/>
    <w:rsid w:val="00E770BC"/>
    <w:rsid w:val="00E85CB3"/>
    <w:rsid w:val="00E9289A"/>
    <w:rsid w:val="00E92DDA"/>
    <w:rsid w:val="00E93446"/>
    <w:rsid w:val="00E972F9"/>
    <w:rsid w:val="00E97E45"/>
    <w:rsid w:val="00EA07BF"/>
    <w:rsid w:val="00EA092C"/>
    <w:rsid w:val="00EA11D7"/>
    <w:rsid w:val="00EA19A2"/>
    <w:rsid w:val="00EA39C1"/>
    <w:rsid w:val="00EA4415"/>
    <w:rsid w:val="00EB1F43"/>
    <w:rsid w:val="00EB2B38"/>
    <w:rsid w:val="00EC0619"/>
    <w:rsid w:val="00EC1349"/>
    <w:rsid w:val="00EC2710"/>
    <w:rsid w:val="00EC4AFD"/>
    <w:rsid w:val="00EE0B8D"/>
    <w:rsid w:val="00EE41C5"/>
    <w:rsid w:val="00EE6A46"/>
    <w:rsid w:val="00EE6A6A"/>
    <w:rsid w:val="00EE792A"/>
    <w:rsid w:val="00EF2A3F"/>
    <w:rsid w:val="00EF4497"/>
    <w:rsid w:val="00EF6FBC"/>
    <w:rsid w:val="00F068E1"/>
    <w:rsid w:val="00F14524"/>
    <w:rsid w:val="00F228C5"/>
    <w:rsid w:val="00F44B85"/>
    <w:rsid w:val="00F45D30"/>
    <w:rsid w:val="00F52054"/>
    <w:rsid w:val="00F52127"/>
    <w:rsid w:val="00F54C3E"/>
    <w:rsid w:val="00F620BC"/>
    <w:rsid w:val="00F621D8"/>
    <w:rsid w:val="00F63EB5"/>
    <w:rsid w:val="00F66BCB"/>
    <w:rsid w:val="00F7655F"/>
    <w:rsid w:val="00F801E0"/>
    <w:rsid w:val="00F829A9"/>
    <w:rsid w:val="00F86EB3"/>
    <w:rsid w:val="00F949FE"/>
    <w:rsid w:val="00F95C1B"/>
    <w:rsid w:val="00F96D42"/>
    <w:rsid w:val="00F97FB5"/>
    <w:rsid w:val="00FA2615"/>
    <w:rsid w:val="00FA31ED"/>
    <w:rsid w:val="00FA50C1"/>
    <w:rsid w:val="00FA514F"/>
    <w:rsid w:val="00FB023A"/>
    <w:rsid w:val="00FB736B"/>
    <w:rsid w:val="00FC6991"/>
    <w:rsid w:val="00FD1508"/>
    <w:rsid w:val="00FD5C9B"/>
    <w:rsid w:val="00FD5F03"/>
    <w:rsid w:val="00FD792C"/>
    <w:rsid w:val="00FE0204"/>
    <w:rsid w:val="00FE061E"/>
    <w:rsid w:val="00FE4D9E"/>
    <w:rsid w:val="00FF15DF"/>
    <w:rsid w:val="00FF16EA"/>
    <w:rsid w:val="00FF1767"/>
    <w:rsid w:val="00FF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E57B5"/>
  <w15:docId w15:val="{7DE74006-2762-47E7-9ECE-85D94FF4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869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3415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908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6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4038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00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39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071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7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757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846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6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271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467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922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2998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8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5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31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17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158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09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linesellsecondhandclothes.vercel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drive.google.com/drive/folders/1H-3kwkUz9NXOEvCGvBH6s5v8sdvs2Ti0?usp=sha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Phiri</dc:creator>
  <cp:keywords/>
  <cp:lastModifiedBy>Anthony Phiri</cp:lastModifiedBy>
  <cp:revision>3</cp:revision>
  <cp:lastPrinted>2024-04-16T16:23:00Z</cp:lastPrinted>
  <dcterms:created xsi:type="dcterms:W3CDTF">2024-04-22T21:31:00Z</dcterms:created>
  <dcterms:modified xsi:type="dcterms:W3CDTF">2024-04-22T21:45:00Z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